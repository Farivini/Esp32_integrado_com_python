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99EBA" w14:textId="77777777" w:rsidR="00D65E4D" w:rsidRDefault="00DD327C">
      <w:pPr>
        <w:pStyle w:val="Ttulo"/>
      </w:pPr>
    </w:p>
    <w:p w14:paraId="40F99EBB" w14:textId="77777777" w:rsidR="00BE5784" w:rsidRDefault="00BE5784" w:rsidP="00BE5784">
      <w:pPr>
        <w:pStyle w:val="Ttulo1"/>
      </w:pPr>
      <w:r>
        <w:t>Etapa 1</w:t>
      </w:r>
    </w:p>
    <w:p w14:paraId="40F99EBC" w14:textId="77777777" w:rsidR="00BE5784" w:rsidRDefault="00BE5784" w:rsidP="00BE5784">
      <w:pPr>
        <w:pStyle w:val="Ttulo1"/>
      </w:pPr>
    </w:p>
    <w:p w14:paraId="40F99EBD" w14:textId="77777777" w:rsidR="00BE5784" w:rsidRDefault="00BE5784" w:rsidP="00BE5784">
      <w:pPr>
        <w:pStyle w:val="Ttulo1"/>
      </w:pPr>
      <w:r>
        <w:t>– Conhecendo Hardware.</w:t>
      </w:r>
    </w:p>
    <w:p w14:paraId="40F99EBE" w14:textId="77777777" w:rsidR="00BE5784" w:rsidRPr="00BE5784" w:rsidRDefault="00BC02A1" w:rsidP="00BE5784">
      <w:r>
        <w:t>5 Notebook mais vendidos.</w:t>
      </w:r>
    </w:p>
    <w:p w14:paraId="40F99EBF" w14:textId="77777777" w:rsidR="004946AE" w:rsidRDefault="00F4085B">
      <w:r w:rsidRPr="006D6350">
        <w:rPr>
          <w:b/>
          <w:bCs/>
        </w:rPr>
        <w:t xml:space="preserve">1 </w:t>
      </w:r>
      <w:r w:rsidR="002F7A6D" w:rsidRPr="006D6350">
        <w:rPr>
          <w:b/>
          <w:bCs/>
        </w:rPr>
        <w:t>–</w:t>
      </w:r>
      <w:r w:rsidRPr="006D6350">
        <w:rPr>
          <w:b/>
          <w:bCs/>
        </w:rPr>
        <w:t xml:space="preserve"> </w:t>
      </w:r>
      <w:r w:rsidR="002F7A6D" w:rsidRPr="006D6350">
        <w:rPr>
          <w:b/>
          <w:bCs/>
        </w:rPr>
        <w:t xml:space="preserve">Lenovo </w:t>
      </w:r>
      <w:proofErr w:type="spellStart"/>
      <w:proofErr w:type="gramStart"/>
      <w:r w:rsidR="002F7A6D" w:rsidRPr="006D6350">
        <w:rPr>
          <w:b/>
          <w:bCs/>
        </w:rPr>
        <w:t>IdeaPad</w:t>
      </w:r>
      <w:proofErr w:type="spellEnd"/>
      <w:r w:rsidR="002F7A6D">
        <w:t xml:space="preserve"> </w:t>
      </w:r>
      <w:r w:rsidR="00184476">
        <w:t xml:space="preserve"> Com</w:t>
      </w:r>
      <w:proofErr w:type="gramEnd"/>
      <w:r w:rsidR="00184476">
        <w:t xml:space="preserve"> processador i5</w:t>
      </w:r>
      <w:r w:rsidR="0054751A">
        <w:t xml:space="preserve"> 8geracão </w:t>
      </w:r>
      <w:r w:rsidR="005A2532">
        <w:t xml:space="preserve">, 8gb de RAM </w:t>
      </w:r>
      <w:r w:rsidR="000A036A">
        <w:t>,</w:t>
      </w:r>
      <w:r w:rsidR="005A2532">
        <w:t xml:space="preserve"> 1 TB de armazenamento</w:t>
      </w:r>
      <w:r w:rsidR="00482F67">
        <w:t xml:space="preserve">, </w:t>
      </w:r>
      <w:r w:rsidR="00057C19">
        <w:t xml:space="preserve">     </w:t>
      </w:r>
      <w:r w:rsidR="00482F67">
        <w:t>2,2 Hz</w:t>
      </w:r>
      <w:r w:rsidR="00057C19">
        <w:t xml:space="preserve">.  </w:t>
      </w:r>
      <w:r w:rsidR="00482F67">
        <w:t xml:space="preserve"> </w:t>
      </w:r>
      <w:r w:rsidR="007729FD">
        <w:t xml:space="preserve">– </w:t>
      </w:r>
      <w:r w:rsidR="00057C19">
        <w:t xml:space="preserve">   </w:t>
      </w:r>
    </w:p>
    <w:p w14:paraId="40F99EC0" w14:textId="77777777" w:rsidR="00D65E4D" w:rsidRDefault="007729FD">
      <w:pPr>
        <w:rPr>
          <w:i/>
          <w:iCs/>
        </w:rPr>
      </w:pPr>
      <w:r w:rsidRPr="00057C19">
        <w:rPr>
          <w:i/>
          <w:iCs/>
        </w:rPr>
        <w:t xml:space="preserve">Link </w:t>
      </w:r>
      <w:hyperlink r:id="rId7" w:history="1">
        <w:r w:rsidR="00D602B1" w:rsidRPr="003F647A">
          <w:rPr>
            <w:rStyle w:val="Hyperlink"/>
            <w:i/>
            <w:iCs/>
          </w:rPr>
          <w:t>https://www.zoom.com.br/notebook/notebook-lenovo-ideapad-s145-intel-core-i5-8265u-15-6-8gb-hd-1-tb-windows-10-8-geracao</w:t>
        </w:r>
      </w:hyperlink>
    </w:p>
    <w:p w14:paraId="40F99EC1" w14:textId="77777777" w:rsidR="00D602B1" w:rsidRDefault="00D602B1"/>
    <w:p w14:paraId="40F99EC2" w14:textId="77777777" w:rsidR="00D65E4D" w:rsidRDefault="006D6350" w:rsidP="00220918">
      <w:r w:rsidRPr="00CC339D">
        <w:rPr>
          <w:b/>
          <w:bCs/>
        </w:rPr>
        <w:t xml:space="preserve">2 </w:t>
      </w:r>
      <w:r w:rsidR="00E42528" w:rsidRPr="00CC339D">
        <w:rPr>
          <w:b/>
          <w:bCs/>
        </w:rPr>
        <w:t>–</w:t>
      </w:r>
      <w:r w:rsidRPr="00CC339D">
        <w:rPr>
          <w:b/>
          <w:bCs/>
        </w:rPr>
        <w:t xml:space="preserve"> </w:t>
      </w:r>
      <w:r w:rsidR="00E42528" w:rsidRPr="00CC339D">
        <w:rPr>
          <w:b/>
          <w:bCs/>
        </w:rPr>
        <w:t xml:space="preserve">Samsung </w:t>
      </w:r>
      <w:r w:rsidR="00701D83" w:rsidRPr="00CC339D">
        <w:rPr>
          <w:b/>
          <w:bCs/>
        </w:rPr>
        <w:t xml:space="preserve">Essentials </w:t>
      </w:r>
      <w:r w:rsidR="0032245F" w:rsidRPr="00CC339D">
        <w:rPr>
          <w:b/>
          <w:bCs/>
        </w:rPr>
        <w:t>E30</w:t>
      </w:r>
      <w:r w:rsidR="0032245F">
        <w:t xml:space="preserve"> com processador </w:t>
      </w:r>
      <w:r w:rsidR="004946AE">
        <w:t>i3</w:t>
      </w:r>
      <w:r w:rsidR="00070785">
        <w:t xml:space="preserve"> 7 </w:t>
      </w:r>
      <w:proofErr w:type="gramStart"/>
      <w:r w:rsidR="00070785">
        <w:t>geração</w:t>
      </w:r>
      <w:r w:rsidR="004946AE">
        <w:t xml:space="preserve"> ,</w:t>
      </w:r>
      <w:proofErr w:type="gramEnd"/>
      <w:r w:rsidR="004946AE">
        <w:t xml:space="preserve"> 4gb de RAM , 1TB de armazenamento</w:t>
      </w:r>
    </w:p>
    <w:p w14:paraId="40F99EC3" w14:textId="77777777" w:rsidR="00D602B1" w:rsidRDefault="009522DA" w:rsidP="00220918">
      <w:pPr>
        <w:rPr>
          <w:i/>
          <w:iCs/>
        </w:rPr>
      </w:pPr>
      <w:r w:rsidRPr="00041A34">
        <w:rPr>
          <w:i/>
          <w:iCs/>
        </w:rPr>
        <w:t xml:space="preserve">Link </w:t>
      </w:r>
      <w:hyperlink r:id="rId8" w:history="1">
        <w:r w:rsidR="00D602B1" w:rsidRPr="003F647A">
          <w:rPr>
            <w:rStyle w:val="Hyperlink"/>
            <w:i/>
            <w:iCs/>
          </w:rPr>
          <w:t>https://www.zoom.com.br/notebook/notebook-samsung-e30-intel-core-i3-7020u-15-6-4gb-hd-1-tb-windows-10-7-geracao</w:t>
        </w:r>
      </w:hyperlink>
    </w:p>
    <w:p w14:paraId="40F99EC4" w14:textId="77777777" w:rsidR="00D602B1" w:rsidRPr="00041A34" w:rsidRDefault="00D602B1" w:rsidP="00220918">
      <w:pPr>
        <w:rPr>
          <w:i/>
          <w:iCs/>
        </w:rPr>
      </w:pPr>
    </w:p>
    <w:p w14:paraId="40F99EC5" w14:textId="77777777" w:rsidR="00EF49F7" w:rsidRDefault="00041A34" w:rsidP="00220918">
      <w:r>
        <w:rPr>
          <w:b/>
          <w:bCs/>
        </w:rPr>
        <w:t xml:space="preserve">3 – Dell </w:t>
      </w:r>
      <w:proofErr w:type="spellStart"/>
      <w:r w:rsidR="00002C6F">
        <w:rPr>
          <w:b/>
          <w:bCs/>
        </w:rPr>
        <w:t>Inspiron</w:t>
      </w:r>
      <w:proofErr w:type="spellEnd"/>
      <w:r w:rsidR="00002C6F">
        <w:rPr>
          <w:b/>
          <w:bCs/>
        </w:rPr>
        <w:t xml:space="preserve"> </w:t>
      </w:r>
      <w:r w:rsidR="00B036B5">
        <w:rPr>
          <w:b/>
          <w:bCs/>
        </w:rPr>
        <w:t xml:space="preserve">15 </w:t>
      </w:r>
      <w:r w:rsidR="000527F7">
        <w:rPr>
          <w:b/>
          <w:bCs/>
        </w:rPr>
        <w:t xml:space="preserve">3000 </w:t>
      </w:r>
      <w:r w:rsidR="000527F7">
        <w:t xml:space="preserve">com processador </w:t>
      </w:r>
      <w:r w:rsidR="007F605F">
        <w:t xml:space="preserve">i3 </w:t>
      </w:r>
      <w:r w:rsidR="005048D6">
        <w:t>7</w:t>
      </w:r>
      <w:proofErr w:type="gramStart"/>
      <w:r w:rsidR="005048D6">
        <w:t>geracao ,</w:t>
      </w:r>
      <w:proofErr w:type="gramEnd"/>
      <w:r w:rsidR="005048D6">
        <w:t xml:space="preserve"> </w:t>
      </w:r>
      <w:r w:rsidR="00875808">
        <w:t xml:space="preserve">4gb de RAM </w:t>
      </w:r>
      <w:r w:rsidR="00EF49F7">
        <w:t>,1TB de armazenamento, sistema Linux.</w:t>
      </w:r>
    </w:p>
    <w:p w14:paraId="40F99EC6" w14:textId="77777777" w:rsidR="00EF49F7" w:rsidRDefault="00457A3A" w:rsidP="00220918">
      <w:pPr>
        <w:rPr>
          <w:i/>
          <w:iCs/>
        </w:rPr>
      </w:pPr>
      <w:r>
        <w:rPr>
          <w:i/>
          <w:iCs/>
        </w:rPr>
        <w:t xml:space="preserve">Link </w:t>
      </w:r>
      <w:hyperlink r:id="rId9" w:history="1">
        <w:r w:rsidR="00042FB3" w:rsidRPr="003F647A">
          <w:rPr>
            <w:rStyle w:val="Hyperlink"/>
            <w:i/>
            <w:iCs/>
          </w:rPr>
          <w:t>https://www.zoom.com.br/notebook/notebook-dell-i15-3584-d10-intel-core-i3-7020u-15-6-4gb-hd-1-tb-linux-7-geracao</w:t>
        </w:r>
      </w:hyperlink>
    </w:p>
    <w:p w14:paraId="40F99EC7" w14:textId="77777777" w:rsidR="00042FB3" w:rsidRDefault="00042FB3" w:rsidP="00220918">
      <w:r>
        <w:rPr>
          <w:b/>
          <w:bCs/>
        </w:rPr>
        <w:t xml:space="preserve">4 </w:t>
      </w:r>
      <w:r w:rsidR="007D6BAE">
        <w:rPr>
          <w:b/>
          <w:bCs/>
        </w:rPr>
        <w:t>–</w:t>
      </w:r>
      <w:r>
        <w:rPr>
          <w:b/>
          <w:bCs/>
        </w:rPr>
        <w:t xml:space="preserve"> </w:t>
      </w:r>
      <w:r w:rsidR="007D6BAE">
        <w:rPr>
          <w:b/>
          <w:bCs/>
        </w:rPr>
        <w:t xml:space="preserve">Lenovo </w:t>
      </w:r>
      <w:proofErr w:type="spellStart"/>
      <w:r w:rsidR="000A5BFF">
        <w:rPr>
          <w:b/>
          <w:bCs/>
        </w:rPr>
        <w:t>IdeaPad</w:t>
      </w:r>
      <w:proofErr w:type="spellEnd"/>
      <w:r w:rsidR="000A5BFF">
        <w:rPr>
          <w:b/>
          <w:bCs/>
        </w:rPr>
        <w:t xml:space="preserve"> 330 </w:t>
      </w:r>
      <w:r w:rsidR="00915331">
        <w:rPr>
          <w:b/>
          <w:bCs/>
        </w:rPr>
        <w:t xml:space="preserve"> </w:t>
      </w:r>
      <w:r w:rsidR="00915331">
        <w:t xml:space="preserve"> com processador i3 </w:t>
      </w:r>
      <w:r w:rsidR="00B53BF4">
        <w:t>7</w:t>
      </w:r>
      <w:proofErr w:type="gramStart"/>
      <w:r w:rsidR="00B53BF4">
        <w:t>geracao ,</w:t>
      </w:r>
      <w:proofErr w:type="gramEnd"/>
      <w:r w:rsidR="00B53BF4">
        <w:t xml:space="preserve"> </w:t>
      </w:r>
      <w:r w:rsidR="0046470F">
        <w:t xml:space="preserve">4gb de RAM , </w:t>
      </w:r>
      <w:r w:rsidR="00803093">
        <w:t>1TB de armazenamento.</w:t>
      </w:r>
    </w:p>
    <w:p w14:paraId="40F99EC8" w14:textId="77777777" w:rsidR="00803093" w:rsidRDefault="00803093" w:rsidP="00220918">
      <w:pPr>
        <w:rPr>
          <w:i/>
          <w:iCs/>
        </w:rPr>
      </w:pPr>
      <w:r>
        <w:rPr>
          <w:i/>
          <w:iCs/>
        </w:rPr>
        <w:t xml:space="preserve">Link </w:t>
      </w:r>
      <w:hyperlink r:id="rId10" w:history="1">
        <w:r w:rsidR="00D602B1" w:rsidRPr="003F647A">
          <w:rPr>
            <w:rStyle w:val="Hyperlink"/>
            <w:i/>
            <w:iCs/>
          </w:rPr>
          <w:t>https://www.zoom.com.br/notebook/notebook-lenovo-ideapad-330-intel-core-i3-7020u-15-6-4gb-hd-1-tb-windows-10-7-geracao</w:t>
        </w:r>
      </w:hyperlink>
    </w:p>
    <w:p w14:paraId="40F99EC9" w14:textId="77777777" w:rsidR="00042FB3" w:rsidRDefault="00042FB3" w:rsidP="00220918"/>
    <w:p w14:paraId="40F99ECA" w14:textId="77777777" w:rsidR="00A943FD" w:rsidRDefault="00A943FD" w:rsidP="00220918"/>
    <w:p w14:paraId="40F99ECB" w14:textId="77777777" w:rsidR="00A943FD" w:rsidRPr="00D25DE6" w:rsidRDefault="00A943FD" w:rsidP="00220918">
      <w:pPr>
        <w:rPr>
          <w:b/>
          <w:bCs/>
          <w:sz w:val="40"/>
          <w:szCs w:val="40"/>
        </w:rPr>
      </w:pPr>
      <w:r w:rsidRPr="00D25DE6">
        <w:rPr>
          <w:b/>
          <w:bCs/>
          <w:sz w:val="40"/>
          <w:szCs w:val="40"/>
        </w:rPr>
        <w:lastRenderedPageBreak/>
        <w:t>Características do Arduino Uno</w:t>
      </w:r>
    </w:p>
    <w:p w14:paraId="40F99ECC" w14:textId="77777777" w:rsidR="00A943FD" w:rsidRDefault="00A943FD" w:rsidP="00220918"/>
    <w:p w14:paraId="40F99ECD" w14:textId="77777777" w:rsidR="00D25DE6" w:rsidRDefault="00A943FD" w:rsidP="00220918">
      <w:r>
        <w:t>Microcontrolador</w:t>
      </w:r>
      <w:r w:rsidR="00D25DE6">
        <w:t xml:space="preserve">      </w:t>
      </w:r>
      <w:r>
        <w:t>ATmega328</w:t>
      </w:r>
    </w:p>
    <w:p w14:paraId="40F99ECE" w14:textId="77777777" w:rsidR="00A943FD" w:rsidRDefault="00C544DB" w:rsidP="00220918">
      <w:r>
        <w:t xml:space="preserve">Kit </w:t>
      </w:r>
      <w:r w:rsidR="00033323">
        <w:t xml:space="preserve">                           </w:t>
      </w:r>
      <w:proofErr w:type="gramStart"/>
      <w:r w:rsidR="00033323">
        <w:t>Valor :</w:t>
      </w:r>
      <w:proofErr w:type="gramEnd"/>
      <w:r w:rsidR="00033323">
        <w:t xml:space="preserve"> R$100,00</w:t>
      </w:r>
    </w:p>
    <w:p w14:paraId="40F99ECF" w14:textId="77777777" w:rsidR="00033323" w:rsidRDefault="00D4274E" w:rsidP="00220918">
      <w:r>
        <w:t>Memória.                  1024 Bytes</w:t>
      </w:r>
    </w:p>
    <w:p w14:paraId="40F99ED0" w14:textId="77777777" w:rsidR="00A943FD" w:rsidRDefault="00A943FD" w:rsidP="00220918"/>
    <w:p w14:paraId="40F99ED1" w14:textId="77777777" w:rsidR="00F422ED" w:rsidRDefault="00F422ED" w:rsidP="00220918">
      <w:pPr>
        <w:rPr>
          <w:b/>
          <w:bCs/>
          <w:sz w:val="40"/>
          <w:szCs w:val="40"/>
        </w:rPr>
      </w:pPr>
      <w:r w:rsidRPr="003A3B43">
        <w:rPr>
          <w:b/>
          <w:bCs/>
          <w:sz w:val="40"/>
          <w:szCs w:val="40"/>
        </w:rPr>
        <w:t>ESP32</w:t>
      </w:r>
    </w:p>
    <w:p w14:paraId="40F99ED2" w14:textId="77777777" w:rsidR="003A3B43" w:rsidRPr="004128A2" w:rsidRDefault="003A3B43" w:rsidP="00220918">
      <w:pPr>
        <w:rPr>
          <w:b/>
          <w:bCs/>
        </w:rPr>
      </w:pPr>
    </w:p>
    <w:p w14:paraId="40F99ED3" w14:textId="77777777" w:rsidR="003A3B43" w:rsidRPr="004128A2" w:rsidRDefault="004128A2" w:rsidP="00220918">
      <w:r>
        <w:t>M</w:t>
      </w:r>
      <w:r w:rsidR="00D33F04" w:rsidRPr="004128A2">
        <w:t xml:space="preserve">icroprocessador </w:t>
      </w:r>
      <w:r>
        <w:t xml:space="preserve">  </w:t>
      </w:r>
      <w:proofErr w:type="spellStart"/>
      <w:r w:rsidR="00D33F04" w:rsidRPr="004128A2">
        <w:t>Tensilica</w:t>
      </w:r>
      <w:proofErr w:type="spellEnd"/>
      <w:r w:rsidR="00D33F04" w:rsidRPr="004128A2">
        <w:t xml:space="preserve"> </w:t>
      </w:r>
      <w:proofErr w:type="spellStart"/>
      <w:r w:rsidR="00D33F04" w:rsidRPr="004128A2">
        <w:t>Xtensa</w:t>
      </w:r>
      <w:proofErr w:type="spellEnd"/>
      <w:r w:rsidR="00D33F04" w:rsidRPr="004128A2">
        <w:t xml:space="preserve"> LX6 com duas variações dual-core e single-core</w:t>
      </w:r>
    </w:p>
    <w:p w14:paraId="40F99ED4" w14:textId="77777777" w:rsidR="00A943FD" w:rsidRDefault="00A9428D" w:rsidP="00220918">
      <w:r>
        <w:t xml:space="preserve">CPU.   </w:t>
      </w:r>
      <w:r w:rsidR="0026184A">
        <w:t xml:space="preserve">                    240</w:t>
      </w:r>
      <w:r w:rsidR="003519CA">
        <w:t>Mhz</w:t>
      </w:r>
    </w:p>
    <w:p w14:paraId="40F99ED5" w14:textId="77777777" w:rsidR="002228EB" w:rsidRDefault="002228EB" w:rsidP="00220918">
      <w:r>
        <w:t>Memoria.                 5</w:t>
      </w:r>
      <w:r w:rsidR="00F266AB">
        <w:t xml:space="preserve">20KiB </w:t>
      </w:r>
      <w:proofErr w:type="spellStart"/>
      <w:r w:rsidR="00F266AB">
        <w:t>Sram</w:t>
      </w:r>
      <w:proofErr w:type="spellEnd"/>
    </w:p>
    <w:p w14:paraId="40F99ED6" w14:textId="77777777" w:rsidR="00A01321" w:rsidRDefault="00A01321" w:rsidP="00220918">
      <w:r>
        <w:t xml:space="preserve">Valor.                       </w:t>
      </w:r>
      <w:r w:rsidR="00CB09C0">
        <w:t>R$ 80,00</w:t>
      </w:r>
    </w:p>
    <w:p w14:paraId="40F99ED7" w14:textId="77777777" w:rsidR="00F266AB" w:rsidRDefault="00F266AB" w:rsidP="00220918"/>
    <w:p w14:paraId="40F99ED8" w14:textId="77777777" w:rsidR="00F266AB" w:rsidRPr="00795CB9" w:rsidRDefault="00795CB9" w:rsidP="00220918">
      <w:pPr>
        <w:rPr>
          <w:b/>
          <w:bCs/>
          <w:sz w:val="40"/>
          <w:szCs w:val="40"/>
        </w:rPr>
      </w:pPr>
      <w:proofErr w:type="spellStart"/>
      <w:r w:rsidRPr="00795CB9">
        <w:rPr>
          <w:b/>
          <w:bCs/>
          <w:sz w:val="40"/>
          <w:szCs w:val="40"/>
        </w:rPr>
        <w:t>Raspberry</w:t>
      </w:r>
      <w:proofErr w:type="spellEnd"/>
      <w:r w:rsidRPr="00795CB9">
        <w:rPr>
          <w:b/>
          <w:bCs/>
          <w:sz w:val="40"/>
          <w:szCs w:val="40"/>
        </w:rPr>
        <w:t xml:space="preserve"> </w:t>
      </w:r>
      <w:proofErr w:type="spellStart"/>
      <w:r w:rsidRPr="00795CB9">
        <w:rPr>
          <w:b/>
          <w:bCs/>
          <w:sz w:val="40"/>
          <w:szCs w:val="40"/>
        </w:rPr>
        <w:t>Pi</w:t>
      </w:r>
      <w:proofErr w:type="spellEnd"/>
      <w:r w:rsidRPr="00795CB9">
        <w:rPr>
          <w:b/>
          <w:bCs/>
          <w:sz w:val="40"/>
          <w:szCs w:val="40"/>
        </w:rPr>
        <w:t xml:space="preserve"> 3</w:t>
      </w:r>
    </w:p>
    <w:p w14:paraId="40F99ED9" w14:textId="77777777" w:rsidR="006625DD" w:rsidRDefault="007E1206" w:rsidP="00220918">
      <w:r>
        <w:t xml:space="preserve">Processador.          </w:t>
      </w:r>
      <w:proofErr w:type="spellStart"/>
      <w:r>
        <w:t>Broadcom</w:t>
      </w:r>
      <w:proofErr w:type="spellEnd"/>
    </w:p>
    <w:p w14:paraId="40F99EDA" w14:textId="77777777" w:rsidR="003519CA" w:rsidRDefault="00817092" w:rsidP="00220918">
      <w:r>
        <w:t xml:space="preserve">CPU.                       </w:t>
      </w:r>
      <w:r w:rsidR="009420D1">
        <w:t>1Ghz</w:t>
      </w:r>
    </w:p>
    <w:p w14:paraId="40F99EDB" w14:textId="77777777" w:rsidR="00A01321" w:rsidRDefault="00A01321" w:rsidP="00220918">
      <w:r>
        <w:t>Memória.                 1Gb de RAM</w:t>
      </w:r>
    </w:p>
    <w:p w14:paraId="40F99EDC" w14:textId="77777777" w:rsidR="00CB09C0" w:rsidRDefault="00CB09C0" w:rsidP="00220918">
      <w:r>
        <w:t xml:space="preserve">Valor.                       </w:t>
      </w:r>
      <w:r w:rsidR="00A8304E">
        <w:t>US$ 35</w:t>
      </w:r>
    </w:p>
    <w:p w14:paraId="40F99EDD" w14:textId="77777777" w:rsidR="00963913" w:rsidRDefault="00963913" w:rsidP="00220918"/>
    <w:p w14:paraId="40F99EDE" w14:textId="77777777" w:rsidR="00963913" w:rsidRDefault="00963913" w:rsidP="00220918"/>
    <w:p w14:paraId="40F99EDF" w14:textId="77777777" w:rsidR="00963913" w:rsidRDefault="00963913" w:rsidP="00220918"/>
    <w:p w14:paraId="40F99EE0" w14:textId="77777777" w:rsidR="00963913" w:rsidRDefault="00963913" w:rsidP="00220918"/>
    <w:p w14:paraId="40F99EE1" w14:textId="77777777" w:rsidR="00963913" w:rsidRDefault="00963913" w:rsidP="00220918"/>
    <w:p w14:paraId="40F99EE2" w14:textId="77777777" w:rsidR="00963913" w:rsidRDefault="00F55694" w:rsidP="002209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</w:t>
      </w:r>
    </w:p>
    <w:p w14:paraId="40F99EE3" w14:textId="77777777" w:rsidR="00873FB2" w:rsidRDefault="00873FB2" w:rsidP="00220918">
      <w:pPr>
        <w:rPr>
          <w:b/>
          <w:bCs/>
          <w:sz w:val="40"/>
          <w:szCs w:val="40"/>
        </w:rPr>
      </w:pPr>
    </w:p>
    <w:p w14:paraId="40F99EE4" w14:textId="77777777" w:rsidR="00873FB2" w:rsidRDefault="00873FB2" w:rsidP="002209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Link </w:t>
      </w:r>
      <w:hyperlink r:id="rId11" w:history="1">
        <w:r w:rsidR="00E45BDE" w:rsidRPr="003F647A">
          <w:rPr>
            <w:rStyle w:val="Hyperlink"/>
            <w:b/>
            <w:bCs/>
            <w:sz w:val="40"/>
            <w:szCs w:val="40"/>
          </w:rPr>
          <w:t>https://sempreupdate.com.br/como-transformar-um-raspberry-pi-em-uma-tv-android-2020/amp/</w:t>
        </w:r>
      </w:hyperlink>
    </w:p>
    <w:p w14:paraId="40F99EE5" w14:textId="77777777" w:rsidR="00E45BDE" w:rsidRDefault="00E45BDE" w:rsidP="00220918">
      <w:pPr>
        <w:rPr>
          <w:b/>
          <w:bCs/>
          <w:sz w:val="40"/>
          <w:szCs w:val="40"/>
        </w:rPr>
      </w:pPr>
    </w:p>
    <w:p w14:paraId="40F99EE6" w14:textId="77777777" w:rsidR="00E45BDE" w:rsidRDefault="00E45BDE" w:rsidP="00220918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Neste link acima conseguimos ver como </w:t>
      </w:r>
      <w:proofErr w:type="spellStart"/>
      <w:r>
        <w:rPr>
          <w:i/>
          <w:iCs/>
          <w:sz w:val="40"/>
          <w:szCs w:val="40"/>
        </w:rPr>
        <w:t>Raspberry</w:t>
      </w:r>
      <w:proofErr w:type="spellEnd"/>
      <w:r w:rsidR="008D1BEC">
        <w:rPr>
          <w:i/>
          <w:iCs/>
          <w:sz w:val="40"/>
          <w:szCs w:val="40"/>
        </w:rPr>
        <w:t xml:space="preserve"> e poderoso e muito eficaz, podendo </w:t>
      </w:r>
      <w:r w:rsidR="005925FB">
        <w:rPr>
          <w:i/>
          <w:iCs/>
          <w:sz w:val="40"/>
          <w:szCs w:val="40"/>
        </w:rPr>
        <w:t>utilizar como Android.</w:t>
      </w:r>
    </w:p>
    <w:p w14:paraId="40F99EE7" w14:textId="77777777" w:rsidR="00EA3C12" w:rsidRDefault="00EA3C12" w:rsidP="00220918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Com ele você consegue explorar uma gama de </w:t>
      </w:r>
      <w:proofErr w:type="gramStart"/>
      <w:r>
        <w:rPr>
          <w:i/>
          <w:iCs/>
          <w:sz w:val="40"/>
          <w:szCs w:val="40"/>
        </w:rPr>
        <w:t>possibilidades ,</w:t>
      </w:r>
      <w:proofErr w:type="gramEnd"/>
      <w:r>
        <w:rPr>
          <w:i/>
          <w:iCs/>
          <w:sz w:val="40"/>
          <w:szCs w:val="40"/>
        </w:rPr>
        <w:t xml:space="preserve"> e executar muitas coisas </w:t>
      </w:r>
      <w:r w:rsidR="009269F8">
        <w:rPr>
          <w:i/>
          <w:iCs/>
          <w:sz w:val="40"/>
          <w:szCs w:val="40"/>
        </w:rPr>
        <w:t>.</w:t>
      </w:r>
    </w:p>
    <w:p w14:paraId="40F99EE8" w14:textId="77777777" w:rsidR="009269F8" w:rsidRDefault="009269F8" w:rsidP="00220918">
      <w:pPr>
        <w:rPr>
          <w:i/>
          <w:iCs/>
          <w:sz w:val="40"/>
          <w:szCs w:val="40"/>
        </w:rPr>
      </w:pPr>
    </w:p>
    <w:p w14:paraId="40F99EE9" w14:textId="77777777" w:rsidR="009E3CE7" w:rsidRDefault="009269F8" w:rsidP="00220918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Mais um </w:t>
      </w:r>
      <w:r w:rsidR="009E3CE7">
        <w:rPr>
          <w:i/>
          <w:iCs/>
          <w:sz w:val="40"/>
          <w:szCs w:val="40"/>
        </w:rPr>
        <w:t xml:space="preserve">exemplo abaixo </w:t>
      </w:r>
      <w:r w:rsidR="009E3CE7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i/>
          <w:iCs/>
          <w:sz w:val="40"/>
          <w:szCs w:val="40"/>
        </w:rPr>
        <mc:AlternateContent>
          <mc:Choice Requires="w16se">
            <w16se:symEx w16se:font="Segoe UI Symbol" w16se:char="1F447"/>
          </mc:Choice>
          <mc:Fallback>
            <w:t>👇</w:t>
          </mc:Fallback>
        </mc:AlternateContent>
      </w:r>
    </w:p>
    <w:p w14:paraId="40F99EEA" w14:textId="77777777" w:rsidR="009E3CE7" w:rsidRDefault="00DD327C" w:rsidP="00220918">
      <w:pPr>
        <w:rPr>
          <w:i/>
          <w:iCs/>
          <w:sz w:val="40"/>
          <w:szCs w:val="40"/>
        </w:rPr>
      </w:pPr>
      <w:hyperlink r:id="rId12" w:history="1">
        <w:r w:rsidR="009E3CE7" w:rsidRPr="003F647A">
          <w:rPr>
            <w:rStyle w:val="Hyperlink"/>
            <w:i/>
            <w:iCs/>
            <w:sz w:val="40"/>
            <w:szCs w:val="40"/>
          </w:rPr>
          <w:t>https://m.youtube.com/watch?v=dj7kxHWBbIo</w:t>
        </w:r>
      </w:hyperlink>
    </w:p>
    <w:p w14:paraId="40F99EEB" w14:textId="77777777" w:rsidR="009E3CE7" w:rsidRDefault="009E3CE7" w:rsidP="00220918">
      <w:pPr>
        <w:rPr>
          <w:i/>
          <w:iCs/>
          <w:sz w:val="40"/>
          <w:szCs w:val="40"/>
        </w:rPr>
      </w:pPr>
    </w:p>
    <w:p w14:paraId="40F99EEC" w14:textId="31670399" w:rsidR="009E3CE7" w:rsidRDefault="009E3CE7" w:rsidP="00220918">
      <w:pPr>
        <w:rPr>
          <w:i/>
          <w:iCs/>
          <w:sz w:val="40"/>
          <w:szCs w:val="40"/>
        </w:rPr>
      </w:pPr>
    </w:p>
    <w:p w14:paraId="5801C6BE" w14:textId="57324FC6" w:rsidR="00C415AC" w:rsidRDefault="00C415AC" w:rsidP="00220918">
      <w:pPr>
        <w:rPr>
          <w:i/>
          <w:iCs/>
          <w:sz w:val="40"/>
          <w:szCs w:val="40"/>
        </w:rPr>
      </w:pPr>
    </w:p>
    <w:p w14:paraId="402B3639" w14:textId="54CBF3A2" w:rsidR="00C415AC" w:rsidRDefault="00C415AC" w:rsidP="00220918">
      <w:pPr>
        <w:rPr>
          <w:i/>
          <w:iCs/>
          <w:sz w:val="40"/>
          <w:szCs w:val="40"/>
        </w:rPr>
      </w:pPr>
    </w:p>
    <w:p w14:paraId="2F4E8045" w14:textId="548C6294" w:rsidR="00C415AC" w:rsidRPr="00C415AC" w:rsidRDefault="00C415AC" w:rsidP="00C415AC">
      <w:pPr>
        <w:jc w:val="center"/>
        <w:rPr>
          <w:sz w:val="40"/>
          <w:szCs w:val="40"/>
        </w:rPr>
      </w:pPr>
      <w:r w:rsidRPr="00C415AC">
        <w:rPr>
          <w:sz w:val="40"/>
          <w:szCs w:val="40"/>
        </w:rPr>
        <w:lastRenderedPageBreak/>
        <w:t>DIAGRAMA DO QUE ESTAMOS UTILIZANDO:</w:t>
      </w:r>
    </w:p>
    <w:p w14:paraId="33E63E6E" w14:textId="22F5CDF1" w:rsidR="00C415AC" w:rsidRDefault="00C415AC" w:rsidP="00220918">
      <w:pPr>
        <w:rPr>
          <w:i/>
          <w:iCs/>
          <w:sz w:val="40"/>
          <w:szCs w:val="40"/>
        </w:rPr>
      </w:pPr>
    </w:p>
    <w:p w14:paraId="4AEA5112" w14:textId="1A34F410" w:rsidR="00C415AC" w:rsidRDefault="00C415AC" w:rsidP="00220918">
      <w:pPr>
        <w:rPr>
          <w:i/>
          <w:iCs/>
          <w:sz w:val="40"/>
          <w:szCs w:val="40"/>
        </w:rPr>
      </w:pPr>
    </w:p>
    <w:p w14:paraId="7C83B917" w14:textId="5DEBDF4A" w:rsidR="00C415AC" w:rsidRDefault="00C415AC" w:rsidP="00C415AC">
      <w:pPr>
        <w:jc w:val="center"/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inline distT="0" distB="0" distL="0" distR="0" wp14:anchorId="3CE2039B" wp14:editId="2BF901DF">
            <wp:extent cx="4114800" cy="3495675"/>
            <wp:effectExtent l="0" t="0" r="0" b="9525"/>
            <wp:docPr id="1" name="Imagem 1" descr="Uma imagem contendo eletrônico, circ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eletrônico, circui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A43F" w14:textId="0E7B789B" w:rsidR="00C415AC" w:rsidRPr="00E45BDE" w:rsidRDefault="00C415AC" w:rsidP="00C415AC">
      <w:pPr>
        <w:rPr>
          <w:i/>
          <w:iCs/>
          <w:sz w:val="40"/>
          <w:szCs w:val="40"/>
        </w:rPr>
      </w:pPr>
    </w:p>
    <w:sectPr w:rsidR="00C415AC" w:rsidRPr="00E45BDE">
      <w:footerReference w:type="default" r:id="rId14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CEE14" w14:textId="77777777" w:rsidR="00DD327C" w:rsidRDefault="00DD327C">
      <w:pPr>
        <w:spacing w:after="0" w:line="240" w:lineRule="auto"/>
      </w:pPr>
      <w:r>
        <w:separator/>
      </w:r>
    </w:p>
  </w:endnote>
  <w:endnote w:type="continuationSeparator" w:id="0">
    <w:p w14:paraId="09A2A00F" w14:textId="77777777" w:rsidR="00DD327C" w:rsidRDefault="00DD3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99EF1" w14:textId="77777777" w:rsidR="00D65E4D" w:rsidRDefault="009E3CE7"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5380C" w14:textId="77777777" w:rsidR="00DD327C" w:rsidRDefault="00DD327C">
      <w:pPr>
        <w:spacing w:after="0" w:line="240" w:lineRule="auto"/>
      </w:pPr>
      <w:r>
        <w:separator/>
      </w:r>
    </w:p>
  </w:footnote>
  <w:footnote w:type="continuationSeparator" w:id="0">
    <w:p w14:paraId="2C83B5D3" w14:textId="77777777" w:rsidR="00DD327C" w:rsidRDefault="00DD3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03481BDC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C8482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A291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224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A49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A6C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64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05F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B09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DDB883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62649FE">
      <w:start w:val="1"/>
      <w:numFmt w:val="lowerLetter"/>
      <w:lvlText w:val="%2."/>
      <w:lvlJc w:val="left"/>
      <w:pPr>
        <w:ind w:left="1440" w:hanging="360"/>
      </w:pPr>
    </w:lvl>
    <w:lvl w:ilvl="2" w:tplc="242030DE">
      <w:start w:val="1"/>
      <w:numFmt w:val="lowerRoman"/>
      <w:lvlText w:val="%3."/>
      <w:lvlJc w:val="right"/>
      <w:pPr>
        <w:ind w:left="2160" w:hanging="180"/>
      </w:pPr>
    </w:lvl>
    <w:lvl w:ilvl="3" w:tplc="0CEE4518">
      <w:start w:val="1"/>
      <w:numFmt w:val="decimal"/>
      <w:lvlText w:val="%4."/>
      <w:lvlJc w:val="left"/>
      <w:pPr>
        <w:ind w:left="2880" w:hanging="360"/>
      </w:pPr>
    </w:lvl>
    <w:lvl w:ilvl="4" w:tplc="14DCAC28">
      <w:start w:val="1"/>
      <w:numFmt w:val="lowerLetter"/>
      <w:lvlText w:val="%5."/>
      <w:lvlJc w:val="left"/>
      <w:pPr>
        <w:ind w:left="3600" w:hanging="360"/>
      </w:pPr>
    </w:lvl>
    <w:lvl w:ilvl="5" w:tplc="EBEC4150">
      <w:start w:val="1"/>
      <w:numFmt w:val="lowerRoman"/>
      <w:lvlText w:val="%6."/>
      <w:lvlJc w:val="right"/>
      <w:pPr>
        <w:ind w:left="4320" w:hanging="180"/>
      </w:pPr>
    </w:lvl>
    <w:lvl w:ilvl="6" w:tplc="E4CCF486">
      <w:start w:val="1"/>
      <w:numFmt w:val="decimal"/>
      <w:lvlText w:val="%7."/>
      <w:lvlJc w:val="left"/>
      <w:pPr>
        <w:ind w:left="5040" w:hanging="360"/>
      </w:pPr>
    </w:lvl>
    <w:lvl w:ilvl="7" w:tplc="76C2757A" w:tentative="1">
      <w:start w:val="1"/>
      <w:numFmt w:val="lowerLetter"/>
      <w:lvlText w:val="%8."/>
      <w:lvlJc w:val="left"/>
      <w:pPr>
        <w:ind w:left="5760" w:hanging="360"/>
      </w:pPr>
    </w:lvl>
    <w:lvl w:ilvl="8" w:tplc="43AED9E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9F"/>
    <w:rsid w:val="00002C6F"/>
    <w:rsid w:val="00033323"/>
    <w:rsid w:val="00041A34"/>
    <w:rsid w:val="00042FB3"/>
    <w:rsid w:val="000527F7"/>
    <w:rsid w:val="00057C19"/>
    <w:rsid w:val="00070785"/>
    <w:rsid w:val="000A036A"/>
    <w:rsid w:val="000A5BFF"/>
    <w:rsid w:val="000F029F"/>
    <w:rsid w:val="00184476"/>
    <w:rsid w:val="001F0017"/>
    <w:rsid w:val="002228EB"/>
    <w:rsid w:val="0026184A"/>
    <w:rsid w:val="002F7A6D"/>
    <w:rsid w:val="0031242F"/>
    <w:rsid w:val="0032245F"/>
    <w:rsid w:val="003421E5"/>
    <w:rsid w:val="003519CA"/>
    <w:rsid w:val="0039715D"/>
    <w:rsid w:val="003A3B43"/>
    <w:rsid w:val="004128A2"/>
    <w:rsid w:val="00457A3A"/>
    <w:rsid w:val="0046470F"/>
    <w:rsid w:val="00482F67"/>
    <w:rsid w:val="004946AE"/>
    <w:rsid w:val="005048D6"/>
    <w:rsid w:val="0054751A"/>
    <w:rsid w:val="005925FB"/>
    <w:rsid w:val="005A2532"/>
    <w:rsid w:val="00640D8C"/>
    <w:rsid w:val="006625DD"/>
    <w:rsid w:val="006D6350"/>
    <w:rsid w:val="00701D83"/>
    <w:rsid w:val="007729FD"/>
    <w:rsid w:val="00795CB9"/>
    <w:rsid w:val="007D6BAE"/>
    <w:rsid w:val="007E1206"/>
    <w:rsid w:val="007F605F"/>
    <w:rsid w:val="00803093"/>
    <w:rsid w:val="00817092"/>
    <w:rsid w:val="00873FB2"/>
    <w:rsid w:val="00875808"/>
    <w:rsid w:val="008D1BEC"/>
    <w:rsid w:val="00915331"/>
    <w:rsid w:val="009269F8"/>
    <w:rsid w:val="009420D1"/>
    <w:rsid w:val="009522DA"/>
    <w:rsid w:val="00963913"/>
    <w:rsid w:val="009E3CE7"/>
    <w:rsid w:val="00A01321"/>
    <w:rsid w:val="00A8304E"/>
    <w:rsid w:val="00A9428D"/>
    <w:rsid w:val="00A943FD"/>
    <w:rsid w:val="00B036B5"/>
    <w:rsid w:val="00B53BF4"/>
    <w:rsid w:val="00BC02A1"/>
    <w:rsid w:val="00BE5784"/>
    <w:rsid w:val="00C415AC"/>
    <w:rsid w:val="00C544DB"/>
    <w:rsid w:val="00CB09C0"/>
    <w:rsid w:val="00CC339D"/>
    <w:rsid w:val="00D25DE6"/>
    <w:rsid w:val="00D33F04"/>
    <w:rsid w:val="00D4274E"/>
    <w:rsid w:val="00D602B1"/>
    <w:rsid w:val="00DD327C"/>
    <w:rsid w:val="00E42528"/>
    <w:rsid w:val="00E45BDE"/>
    <w:rsid w:val="00EA3C12"/>
    <w:rsid w:val="00EF49F7"/>
    <w:rsid w:val="00F266AB"/>
    <w:rsid w:val="00F4085B"/>
    <w:rsid w:val="00F422ED"/>
    <w:rsid w:val="00F55694"/>
    <w:rsid w:val="00F87AFF"/>
    <w:rsid w:val="00F9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9EBA"/>
  <w15:docId w15:val="{6B319C27-5081-2644-ADFB-0A12BF16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pt-PT" w:eastAsia="ja-JP" w:bidi="pt-PT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C2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666660" w:themeColor="text2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666660" w:themeColor="text2" w:themeTint="BF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454541" w:themeColor="text2" w:themeTint="E6"/>
      <w:sz w:val="3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Hyperlink">
    <w:name w:val="Hyperlink"/>
    <w:basedOn w:val="Fontepargpadro"/>
    <w:uiPriority w:val="99"/>
    <w:unhideWhenUsed/>
    <w:rsid w:val="00042FB3"/>
    <w:rPr>
      <w:color w:val="34B6C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2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om.com.br/notebook/notebook-samsung-e30-intel-core-i3-7020u-15-6-4gb-hd-1-tb-windows-10-7-geracao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zoom.com.br/notebook/notebook-lenovo-ideapad-s145-intel-core-i5-8265u-15-6-8gb-hd-1-tb-windows-10-8-geracao" TargetMode="External"/><Relationship Id="rId12" Type="http://schemas.openxmlformats.org/officeDocument/2006/relationships/hyperlink" Target="https://m.youtube.com/watch?v=dj7kxHWBb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mpreupdate.com.br/como-transformar-um-raspberry-pi-em-uma-tv-android-2020/am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zoom.com.br/notebook/notebook-lenovo-ideapad-330-intel-core-i3-7020u-15-6-4gb-hd-1-tb-windows-10-7-gerac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oom.com.br/notebook/notebook-dell-i15-3584-d10-intel-core-i3-7020u-15-6-4gb-hd-1-tb-linux-7-geracao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%7b94E8C545-5F28-2042-9F30-87D9ED611DE1%7dtf50002001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{94E8C545-5F28-2042-9F30-87D9ED611DE1}tf50002001</Template>
  <TotalTime>4</TotalTime>
  <Pages>4</Pages>
  <Words>398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Farineli</dc:creator>
  <cp:keywords/>
  <dc:description/>
  <cp:lastModifiedBy>Vinicius Farineli</cp:lastModifiedBy>
  <cp:revision>3</cp:revision>
  <dcterms:created xsi:type="dcterms:W3CDTF">2020-08-25T02:59:00Z</dcterms:created>
  <dcterms:modified xsi:type="dcterms:W3CDTF">2020-08-25T03:03:00Z</dcterms:modified>
</cp:coreProperties>
</file>